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8" w:type="pct"/>
        <w:tblInd w:w="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2610"/>
        <w:gridCol w:w="7898"/>
      </w:tblGrid>
      <w:tr w:rsidR="00856757" w:rsidRPr="00333CD3" w14:paraId="07BF01E6" w14:textId="77777777" w:rsidTr="00B76850">
        <w:trPr>
          <w:trHeight w:val="16"/>
        </w:trPr>
        <w:tc>
          <w:tcPr>
            <w:tcW w:w="2610" w:type="dxa"/>
            <w:tcMar>
              <w:top w:w="504" w:type="dxa"/>
              <w:right w:w="720" w:type="dxa"/>
            </w:tcMar>
          </w:tcPr>
          <w:p w14:paraId="3BD61A06" w14:textId="67B3EF83" w:rsidR="002C2CDD" w:rsidRPr="00333CD3" w:rsidRDefault="00E02DCD" w:rsidP="00DA78F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802CA2" wp14:editId="713D0E9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9198FB0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F111D2">
              <w:t>ll</w:t>
            </w:r>
          </w:p>
          <w:p w14:paraId="1FB13A1D" w14:textId="77777777" w:rsidR="002C2CDD" w:rsidRPr="00333CD3" w:rsidRDefault="00CE6E9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E5EDF56810DC942A69CD4EDB2F39ED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CA4DF2">
                  <w:rPr>
                    <w:sz w:val="20"/>
                    <w:szCs w:val="20"/>
                  </w:rPr>
                  <w:t>Skills</w:t>
                </w:r>
              </w:sdtContent>
            </w:sdt>
          </w:p>
          <w:p w14:paraId="6D0F2D85" w14:textId="7E933378" w:rsidR="007F168D" w:rsidRPr="00DA78F9" w:rsidRDefault="0019116F" w:rsidP="00DA78F9">
            <w:pPr>
              <w:pStyle w:val="ListParagraph"/>
              <w:numPr>
                <w:ilvl w:val="0"/>
                <w:numId w:val="7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>
              <w:rPr>
                <w:rFonts w:asciiTheme="minorHAnsi" w:eastAsia="Arial Unicode MS" w:hAnsiTheme="minorHAnsi"/>
                <w:sz w:val="20"/>
                <w:szCs w:val="20"/>
              </w:rPr>
              <w:t xml:space="preserve">C++, HTML, </w:t>
            </w:r>
            <w:r w:rsidRPr="00DA78F9">
              <w:rPr>
                <w:rFonts w:asciiTheme="minorHAnsi" w:eastAsia="Arial Unicode MS" w:hAnsiTheme="minorHAnsi"/>
                <w:sz w:val="20"/>
                <w:szCs w:val="20"/>
              </w:rPr>
              <w:t>Jav</w:t>
            </w:r>
            <w:r>
              <w:rPr>
                <w:rFonts w:asciiTheme="minorHAnsi" w:eastAsia="Arial Unicode MS" w:hAnsiTheme="minorHAnsi"/>
                <w:sz w:val="20"/>
                <w:szCs w:val="20"/>
              </w:rPr>
              <w:t xml:space="preserve">aScript, </w:t>
            </w:r>
            <w:r w:rsidR="00EA35F6">
              <w:rPr>
                <w:rFonts w:asciiTheme="minorHAnsi" w:eastAsia="Arial Unicode MS" w:hAnsiTheme="minorHAnsi"/>
                <w:sz w:val="20"/>
                <w:szCs w:val="20"/>
              </w:rPr>
              <w:t xml:space="preserve">C#, </w:t>
            </w:r>
            <w:r>
              <w:rPr>
                <w:rFonts w:asciiTheme="minorHAnsi" w:eastAsia="Arial Unicode MS" w:hAnsiTheme="minorHAnsi"/>
                <w:sz w:val="20"/>
                <w:szCs w:val="20"/>
              </w:rPr>
              <w:t xml:space="preserve">SQL, Oracle, Java, </w:t>
            </w:r>
            <w:r w:rsidR="007F168D" w:rsidRPr="00DA78F9">
              <w:rPr>
                <w:rFonts w:asciiTheme="minorHAnsi" w:eastAsia="Arial Unicode MS" w:hAnsiTheme="minorHAnsi"/>
                <w:sz w:val="20"/>
                <w:szCs w:val="20"/>
              </w:rPr>
              <w:t>Hardware</w:t>
            </w:r>
            <w:r>
              <w:rPr>
                <w:rFonts w:asciiTheme="minorHAnsi" w:eastAsia="Arial Unicode MS" w:hAnsiTheme="minorHAnsi"/>
                <w:sz w:val="20"/>
                <w:szCs w:val="20"/>
              </w:rPr>
              <w:t xml:space="preserve"> Installation</w:t>
            </w:r>
            <w:r w:rsidR="007F168D" w:rsidRPr="00DA78F9">
              <w:rPr>
                <w:rFonts w:asciiTheme="minorHAnsi" w:eastAsia="Arial Unicode MS" w:hAnsiTheme="minorHAnsi"/>
                <w:sz w:val="20"/>
                <w:szCs w:val="20"/>
              </w:rPr>
              <w:t>, Microsoft</w:t>
            </w:r>
            <w:r>
              <w:rPr>
                <w:rFonts w:asciiTheme="minorHAnsi" w:eastAsia="Arial Unicode MS" w:hAnsiTheme="minorHAnsi"/>
                <w:sz w:val="20"/>
                <w:szCs w:val="20"/>
              </w:rPr>
              <w:t xml:space="preserve"> Suite</w:t>
            </w:r>
            <w:r w:rsidR="007F168D" w:rsidRPr="00DA78F9">
              <w:rPr>
                <w:rFonts w:asciiTheme="minorHAnsi" w:eastAsia="Arial Unicode MS" w:hAnsiTheme="minorHAnsi"/>
                <w:sz w:val="20"/>
                <w:szCs w:val="20"/>
              </w:rPr>
              <w:t xml:space="preserve"> </w:t>
            </w:r>
          </w:p>
          <w:p w14:paraId="7A522FFD" w14:textId="77777777" w:rsidR="00741125" w:rsidRPr="00333CD3" w:rsidRDefault="007F168D" w:rsidP="00DA78F9">
            <w:pPr>
              <w:pStyle w:val="ListParagraph"/>
              <w:numPr>
                <w:ilvl w:val="0"/>
                <w:numId w:val="7"/>
              </w:numPr>
            </w:pPr>
            <w:r w:rsidRPr="00DA78F9">
              <w:rPr>
                <w:rFonts w:asciiTheme="minorHAnsi" w:eastAsia="Arial Unicode MS" w:hAnsiTheme="minorHAnsi"/>
                <w:sz w:val="20"/>
                <w:szCs w:val="20"/>
              </w:rPr>
              <w:t>Workplace competency training which includes, problem solving, teamwork, adapting to change, systems thinking, persistence, sense of quality, lifelong learning, information processing</w:t>
            </w:r>
          </w:p>
        </w:tc>
        <w:tc>
          <w:tcPr>
            <w:tcW w:w="789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898"/>
            </w:tblGrid>
            <w:tr w:rsidR="00C612DA" w:rsidRPr="00333CD3" w14:paraId="12F6734B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E07F3AC" w14:textId="77777777" w:rsidR="00C612DA" w:rsidRPr="00333CD3" w:rsidRDefault="00CE6E93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70993C25B1DD084E8F69498E188C1DC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F168D">
                        <w:t>Lightner, Larry</w:t>
                      </w:r>
                    </w:sdtContent>
                  </w:sdt>
                </w:p>
                <w:p w14:paraId="521BE394" w14:textId="1D951A30" w:rsidR="00C612DA" w:rsidRPr="00333CD3" w:rsidRDefault="00E02DCD" w:rsidP="00DE1224">
                  <w:pPr>
                    <w:pStyle w:val="Heading2"/>
                    <w:outlineLvl w:val="1"/>
                  </w:pPr>
                  <w:r>
                    <w:t xml:space="preserve"> </w:t>
                  </w:r>
                  <w:sdt>
                    <w:sdtPr>
                      <w:rPr>
                        <w:sz w:val="24"/>
                        <w:szCs w:val="24"/>
                      </w:rPr>
                      <w:alias w:val="Link to other online properties:"/>
                      <w:tag w:val="Link to other online properties:"/>
                      <w:id w:val="1480037238"/>
                      <w:placeholder>
                        <w:docPart w:val="0278106D88B88B45B789402216A0F7DC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E1224" w:rsidRPr="00AB7B5D">
                        <w:rPr>
                          <w:sz w:val="24"/>
                          <w:szCs w:val="24"/>
                        </w:rPr>
                        <w:t>216-798-7707|Larrylight2003@msn.com</w:t>
                      </w:r>
                      <w:r w:rsidR="003B1F4A">
                        <w:rPr>
                          <w:sz w:val="24"/>
                          <w:szCs w:val="24"/>
                        </w:rPr>
                        <w:t>|</w:t>
                      </w:r>
                      <w:r w:rsidR="00F80B4B">
                        <w:rPr>
                          <w:sz w:val="24"/>
                          <w:szCs w:val="24"/>
                        </w:rPr>
                        <w:t xml:space="preserve">16875 Shurmer </w:t>
                      </w:r>
                      <w:r w:rsidR="00C01019">
                        <w:rPr>
                          <w:sz w:val="24"/>
                          <w:szCs w:val="24"/>
                        </w:rPr>
                        <w:t>STRONGSVILLE, OHIO</w:t>
                      </w:r>
                      <w:r w:rsidR="00F80B4B">
                        <w:rPr>
                          <w:sz w:val="24"/>
                          <w:szCs w:val="24"/>
                        </w:rPr>
                        <w:t xml:space="preserve"> 44136</w:t>
                      </w:r>
                    </w:sdtContent>
                  </w:sdt>
                </w:p>
              </w:tc>
            </w:tr>
          </w:tbl>
          <w:p w14:paraId="13B1C583" w14:textId="77777777" w:rsidR="002C2CDD" w:rsidRPr="00333CD3" w:rsidRDefault="00CE6E93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FC9CE70F9D50542988FA62431AC47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F168D">
                  <w:rPr>
                    <w:sz w:val="20"/>
                    <w:szCs w:val="20"/>
                  </w:rPr>
                  <w:t>Experience</w:t>
                </w:r>
              </w:sdtContent>
            </w:sdt>
          </w:p>
          <w:p w14:paraId="25F2EE16" w14:textId="77777777" w:rsidR="007F168D" w:rsidRPr="005E6AEB" w:rsidRDefault="007F168D" w:rsidP="007F168D">
            <w:pPr>
              <w:rPr>
                <w:rFonts w:asciiTheme="majorHAnsi" w:eastAsiaTheme="majorEastAsia" w:hAnsiTheme="majorHAnsi" w:cstheme="majorBidi"/>
                <w:iCs/>
                <w:caps/>
              </w:rPr>
            </w:pPr>
            <w:r w:rsidRPr="005E6AEB">
              <w:rPr>
                <w:rFonts w:asciiTheme="majorHAnsi" w:eastAsiaTheme="majorEastAsia" w:hAnsiTheme="majorHAnsi" w:cstheme="majorBidi"/>
                <w:b/>
                <w:bCs/>
                <w:iCs/>
                <w:caps/>
              </w:rPr>
              <w:t>2008 – Present   United States Post Office   Mail Carrier</w:t>
            </w:r>
          </w:p>
          <w:p w14:paraId="73A47E02" w14:textId="77777777" w:rsidR="007F168D" w:rsidRPr="005E6AEB" w:rsidRDefault="007F168D" w:rsidP="007F168D">
            <w:pPr>
              <w:numPr>
                <w:ilvl w:val="0"/>
                <w:numId w:val="3"/>
              </w:numPr>
            </w:pPr>
            <w:r w:rsidRPr="005E6AEB">
              <w:t>Engaged in sort, bundle, and delivery of mail addressed to homes and businesses assigned on route.</w:t>
            </w:r>
          </w:p>
          <w:p w14:paraId="0882FF87" w14:textId="77777777" w:rsidR="007F168D" w:rsidRPr="005E6AEB" w:rsidRDefault="007F168D" w:rsidP="007F168D">
            <w:pPr>
              <w:numPr>
                <w:ilvl w:val="0"/>
                <w:numId w:val="3"/>
              </w:numPr>
            </w:pPr>
            <w:r w:rsidRPr="005E6AEB">
              <w:t>Delivered mail that consists of letters, circulars, magazines, catalogs, and packages to over 500 stops on daily route.</w:t>
            </w:r>
          </w:p>
          <w:p w14:paraId="249187A1" w14:textId="77777777" w:rsidR="007F168D" w:rsidRPr="005E6AEB" w:rsidRDefault="007F168D" w:rsidP="007F168D">
            <w:pPr>
              <w:numPr>
                <w:ilvl w:val="0"/>
                <w:numId w:val="3"/>
              </w:numPr>
            </w:pPr>
            <w:r w:rsidRPr="005E6AEB">
              <w:t>Collected mail from street letter mailboxes, homes, businesses, and return to the post office to reconcile the mail along with any receipts and money received.</w:t>
            </w:r>
          </w:p>
          <w:p w14:paraId="7E0CFE0E" w14:textId="77777777" w:rsidR="007F168D" w:rsidRPr="005E6AEB" w:rsidRDefault="007F168D" w:rsidP="007F168D"/>
          <w:p w14:paraId="537B65BB" w14:textId="77777777" w:rsidR="007F168D" w:rsidRPr="005E6AEB" w:rsidRDefault="007F168D" w:rsidP="007F168D">
            <w:pPr>
              <w:rPr>
                <w:b/>
                <w:bCs/>
              </w:rPr>
            </w:pPr>
            <w:r w:rsidRPr="005E6AEB">
              <w:rPr>
                <w:b/>
                <w:bCs/>
              </w:rPr>
              <w:t>2007 – 2008   </w:t>
            </w:r>
            <w:proofErr w:type="spellStart"/>
            <w:r w:rsidRPr="005E6AEB">
              <w:rPr>
                <w:b/>
                <w:bCs/>
              </w:rPr>
              <w:t>Infocision</w:t>
            </w:r>
            <w:proofErr w:type="spellEnd"/>
            <w:r w:rsidRPr="005E6AEB">
              <w:rPr>
                <w:b/>
                <w:bCs/>
              </w:rPr>
              <w:t>     Akron, Ohio</w:t>
            </w:r>
            <w:r w:rsidRPr="005E6AEB">
              <w:t xml:space="preserve">   </w:t>
            </w:r>
            <w:r w:rsidRPr="005E6AEB">
              <w:rPr>
                <w:b/>
                <w:bCs/>
              </w:rPr>
              <w:t>Data Analyst</w:t>
            </w:r>
          </w:p>
          <w:p w14:paraId="3FFAA082" w14:textId="3E726D26" w:rsidR="007F168D" w:rsidRPr="005E6AEB" w:rsidRDefault="000743C7" w:rsidP="007F168D">
            <w:pPr>
              <w:pStyle w:val="ListParagraph"/>
              <w:numPr>
                <w:ilvl w:val="0"/>
                <w:numId w:val="4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>
              <w:rPr>
                <w:rFonts w:asciiTheme="minorHAnsi" w:eastAsia="Arial Unicode MS" w:hAnsiTheme="minorHAnsi"/>
                <w:sz w:val="20"/>
                <w:szCs w:val="20"/>
              </w:rPr>
              <w:t>Analyzed</w:t>
            </w:r>
            <w:r w:rsidR="007F168D" w:rsidRPr="005E6AEB">
              <w:rPr>
                <w:rFonts w:asciiTheme="minorHAnsi" w:eastAsia="Arial Unicode MS" w:hAnsiTheme="minorHAnsi"/>
                <w:sz w:val="20"/>
                <w:szCs w:val="20"/>
              </w:rPr>
              <w:t xml:space="preserve"> information or bu</w:t>
            </w:r>
            <w:r w:rsidR="00C860EB">
              <w:rPr>
                <w:rFonts w:asciiTheme="minorHAnsi" w:eastAsia="Arial Unicode MS" w:hAnsiTheme="minorHAnsi"/>
                <w:sz w:val="20"/>
                <w:szCs w:val="20"/>
              </w:rPr>
              <w:t>siness</w:t>
            </w:r>
            <w:r w:rsidR="007F168D" w:rsidRPr="005E6AEB">
              <w:rPr>
                <w:rFonts w:asciiTheme="minorHAnsi" w:eastAsia="Arial Unicode MS" w:hAnsiTheme="minorHAnsi"/>
                <w:sz w:val="20"/>
                <w:szCs w:val="20"/>
              </w:rPr>
              <w:t xml:space="preserve"> needs with internal staff and/or external clients.</w:t>
            </w:r>
          </w:p>
          <w:p w14:paraId="0CEC7272" w14:textId="30A9807D" w:rsidR="007F168D" w:rsidRPr="005E6AEB" w:rsidRDefault="007F168D" w:rsidP="007F168D">
            <w:pPr>
              <w:pStyle w:val="ListParagraph"/>
              <w:numPr>
                <w:ilvl w:val="0"/>
                <w:numId w:val="4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 w:rsidRPr="005E6AEB">
              <w:rPr>
                <w:rFonts w:asciiTheme="minorHAnsi" w:eastAsia="Arial Unicode MS" w:hAnsiTheme="minorHAnsi"/>
                <w:sz w:val="20"/>
                <w:szCs w:val="20"/>
              </w:rPr>
              <w:t xml:space="preserve">Generate </w:t>
            </w:r>
            <w:r w:rsidR="00BC364F">
              <w:rPr>
                <w:rFonts w:asciiTheme="minorHAnsi" w:eastAsia="Arial Unicode MS" w:hAnsiTheme="minorHAnsi"/>
                <w:sz w:val="20"/>
                <w:szCs w:val="20"/>
              </w:rPr>
              <w:t xml:space="preserve">SQL </w:t>
            </w:r>
            <w:r w:rsidRPr="005E6AEB">
              <w:rPr>
                <w:rFonts w:asciiTheme="minorHAnsi" w:eastAsia="Arial Unicode MS" w:hAnsiTheme="minorHAnsi"/>
                <w:sz w:val="20"/>
                <w:szCs w:val="20"/>
              </w:rPr>
              <w:t>reports using IT / database systems and assist in their analysis.</w:t>
            </w:r>
          </w:p>
          <w:p w14:paraId="65EF435F" w14:textId="77777777" w:rsidR="007F168D" w:rsidRPr="005E6AEB" w:rsidRDefault="007F168D" w:rsidP="007F168D">
            <w:pPr>
              <w:pStyle w:val="ListParagraph"/>
              <w:numPr>
                <w:ilvl w:val="0"/>
                <w:numId w:val="4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 w:rsidRPr="005E6AEB">
              <w:rPr>
                <w:rFonts w:asciiTheme="minorHAnsi" w:eastAsia="Arial Unicode MS" w:hAnsiTheme="minorHAnsi"/>
                <w:sz w:val="20"/>
                <w:szCs w:val="20"/>
              </w:rPr>
              <w:t>Monitor and maintain the quality of database systems and secure access and use.</w:t>
            </w:r>
          </w:p>
          <w:p w14:paraId="26F88A0D" w14:textId="77777777" w:rsidR="007F168D" w:rsidRPr="005E6AEB" w:rsidRDefault="007F168D" w:rsidP="007F168D">
            <w:pPr>
              <w:pStyle w:val="ListParagraph"/>
              <w:numPr>
                <w:ilvl w:val="0"/>
                <w:numId w:val="5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 w:rsidRPr="005E6AEB">
              <w:rPr>
                <w:rFonts w:asciiTheme="minorHAnsi" w:eastAsia="Arial Unicode MS" w:hAnsiTheme="minorHAnsi"/>
                <w:sz w:val="20"/>
                <w:szCs w:val="20"/>
              </w:rPr>
              <w:t>Assist in development and upgrading of database systems and analytical techniques.</w:t>
            </w:r>
          </w:p>
          <w:p w14:paraId="27D4D5D6" w14:textId="77777777" w:rsidR="002C2CDD" w:rsidRPr="00333CD3" w:rsidRDefault="00CE6E93" w:rsidP="00F111D2">
            <w:pPr>
              <w:pStyle w:val="Heading3"/>
              <w:spacing w:before="440"/>
            </w:pPr>
            <w:sdt>
              <w:sdtPr>
                <w:alias w:val="Education:"/>
                <w:tag w:val="Education:"/>
                <w:id w:val="1349516922"/>
                <w:placeholder>
                  <w:docPart w:val="0EE198DA14C9DF4E9E8920AF38581E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7F168D">
                  <w:rPr>
                    <w:sz w:val="20"/>
                    <w:szCs w:val="20"/>
                  </w:rPr>
                  <w:t>Education</w:t>
                </w:r>
              </w:sdtContent>
            </w:sdt>
          </w:p>
          <w:p w14:paraId="2B1C46AA" w14:textId="41479226" w:rsidR="007F168D" w:rsidRPr="005E6AEB" w:rsidRDefault="00B1405C" w:rsidP="007F168D">
            <w:pP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2015 – 2018</w:t>
            </w:r>
            <w:r w:rsidR="00856757">
              <w:rPr>
                <w:rFonts w:eastAsia="Arial Unicode MS"/>
                <w:b/>
              </w:rPr>
              <w:tab/>
              <w:t xml:space="preserve"> </w:t>
            </w:r>
            <w:r w:rsidR="007A3962">
              <w:rPr>
                <w:rFonts w:eastAsia="Arial Unicode MS"/>
                <w:b/>
              </w:rPr>
              <w:t xml:space="preserve">      </w:t>
            </w:r>
            <w:r w:rsidR="00856757">
              <w:rPr>
                <w:rFonts w:eastAsia="Arial Unicode MS"/>
                <w:b/>
              </w:rPr>
              <w:t>Southern</w:t>
            </w:r>
            <w:r w:rsidR="007F168D" w:rsidRPr="005E6AEB">
              <w:rPr>
                <w:rFonts w:eastAsia="Arial Unicode MS"/>
                <w:b/>
              </w:rPr>
              <w:t xml:space="preserve"> New Hampshire University </w:t>
            </w:r>
            <w:r w:rsidR="007A3962">
              <w:rPr>
                <w:rFonts w:eastAsia="Arial Unicode MS"/>
                <w:b/>
              </w:rPr>
              <w:t xml:space="preserve">         Online</w:t>
            </w:r>
            <w:r w:rsidR="007A3962">
              <w:rPr>
                <w:rFonts w:eastAsia="Arial Unicode MS"/>
                <w:b/>
              </w:rPr>
              <w:tab/>
            </w:r>
            <w:r w:rsidR="007A3962">
              <w:rPr>
                <w:rFonts w:eastAsia="Arial Unicode MS"/>
                <w:b/>
              </w:rPr>
              <w:tab/>
            </w:r>
            <w:r w:rsidR="007A3962">
              <w:rPr>
                <w:rFonts w:eastAsia="Arial Unicode MS"/>
                <w:b/>
              </w:rPr>
              <w:tab/>
            </w:r>
            <w:r w:rsidR="007A3962">
              <w:rPr>
                <w:rFonts w:eastAsia="Arial Unicode MS"/>
                <w:b/>
              </w:rPr>
              <w:tab/>
            </w:r>
            <w:r w:rsidR="007A3962">
              <w:rPr>
                <w:rFonts w:eastAsia="Arial Unicode MS"/>
                <w:b/>
              </w:rPr>
              <w:tab/>
            </w:r>
            <w:r w:rsidR="007F168D" w:rsidRPr="005E6AEB">
              <w:rPr>
                <w:rFonts w:eastAsia="Arial Unicode MS"/>
                <w:b/>
              </w:rPr>
              <w:t>Bachelor of Science</w:t>
            </w:r>
          </w:p>
          <w:p w14:paraId="18070181" w14:textId="27216020" w:rsidR="007F168D" w:rsidRDefault="007F168D" w:rsidP="00B1405C">
            <w:pPr>
              <w:pStyle w:val="ListParagraph"/>
              <w:numPr>
                <w:ilvl w:val="0"/>
                <w:numId w:val="1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 w:rsidRPr="005E6AEB">
              <w:rPr>
                <w:rFonts w:asciiTheme="minorHAnsi" w:eastAsia="Arial Unicode MS" w:hAnsiTheme="minorHAnsi"/>
                <w:sz w:val="20"/>
                <w:szCs w:val="20"/>
              </w:rPr>
              <w:t>Major: Software Development</w:t>
            </w:r>
          </w:p>
          <w:p w14:paraId="7F506D04" w14:textId="47447E8A" w:rsidR="006207A9" w:rsidRPr="00B1405C" w:rsidRDefault="006207A9" w:rsidP="00B1405C">
            <w:pPr>
              <w:pStyle w:val="ListParagraph"/>
              <w:numPr>
                <w:ilvl w:val="0"/>
                <w:numId w:val="1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>
              <w:rPr>
                <w:rFonts w:asciiTheme="minorHAnsi" w:eastAsia="Arial Unicode MS" w:hAnsiTheme="minorHAnsi"/>
                <w:sz w:val="20"/>
                <w:szCs w:val="20"/>
              </w:rPr>
              <w:t>Dean’s List</w:t>
            </w:r>
            <w:bookmarkStart w:id="0" w:name="_GoBack"/>
            <w:bookmarkEnd w:id="0"/>
          </w:p>
          <w:p w14:paraId="5FD162A4" w14:textId="388B59CF" w:rsidR="007F168D" w:rsidRPr="005E6AEB" w:rsidRDefault="00B1405C" w:rsidP="007F168D">
            <w:pPr>
              <w:pStyle w:val="ListParagraph"/>
              <w:numPr>
                <w:ilvl w:val="0"/>
                <w:numId w:val="1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>
              <w:rPr>
                <w:rFonts w:asciiTheme="minorHAnsi" w:eastAsia="Arial Unicode MS" w:hAnsiTheme="minorHAnsi"/>
                <w:sz w:val="20"/>
                <w:szCs w:val="20"/>
              </w:rPr>
              <w:t>GPA 3.85</w:t>
            </w:r>
          </w:p>
          <w:p w14:paraId="7EC210EE" w14:textId="77777777" w:rsidR="007F168D" w:rsidRPr="005E6AEB" w:rsidRDefault="007F168D" w:rsidP="007F168D"/>
          <w:p w14:paraId="7610751E" w14:textId="2DBFF9F8" w:rsidR="007F168D" w:rsidRPr="005E6AEB" w:rsidRDefault="007A3962" w:rsidP="007F168D">
            <w:pPr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aps/>
              </w:rPr>
              <w:t>2003 - 2006               </w:t>
            </w:r>
            <w:r w:rsidR="007F168D" w:rsidRPr="005E6AEB">
              <w:rPr>
                <w:rFonts w:asciiTheme="majorHAnsi" w:eastAsiaTheme="majorEastAsia" w:hAnsiTheme="majorHAnsi" w:cstheme="majorBidi"/>
                <w:b/>
                <w:bCs/>
                <w:iCs/>
                <w:caps/>
              </w:rPr>
              <w:t>Bryant and Stratton College     Cleveland, Ohio</w:t>
            </w:r>
          </w:p>
          <w:p w14:paraId="7069E712" w14:textId="38E57C75" w:rsidR="007F168D" w:rsidRPr="005E6AEB" w:rsidRDefault="007A3962" w:rsidP="007F168D">
            <w:pPr>
              <w:rPr>
                <w:rFonts w:asciiTheme="majorHAnsi" w:eastAsiaTheme="majorEastAsia" w:hAnsiTheme="majorHAnsi" w:cstheme="majorBidi"/>
                <w:iCs/>
                <w:caps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aps/>
              </w:rPr>
              <w:t xml:space="preserve">                                              </w:t>
            </w:r>
            <w:r w:rsidR="007F168D" w:rsidRPr="005E6AEB">
              <w:rPr>
                <w:rFonts w:asciiTheme="majorHAnsi" w:eastAsiaTheme="majorEastAsia" w:hAnsiTheme="majorHAnsi" w:cstheme="majorBidi"/>
                <w:b/>
                <w:bCs/>
                <w:iCs/>
                <w:caps/>
              </w:rPr>
              <w:t>Associate of Applied Science</w:t>
            </w:r>
          </w:p>
          <w:p w14:paraId="29D2A263" w14:textId="77777777" w:rsidR="007F168D" w:rsidRPr="005E6AEB" w:rsidRDefault="007F168D" w:rsidP="007F168D">
            <w:pPr>
              <w:pStyle w:val="ListParagraph"/>
              <w:numPr>
                <w:ilvl w:val="0"/>
                <w:numId w:val="2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 w:rsidRPr="005E6AEB">
              <w:rPr>
                <w:rFonts w:asciiTheme="minorHAnsi" w:eastAsia="Arial Unicode MS" w:hAnsiTheme="minorHAnsi"/>
                <w:sz w:val="20"/>
                <w:szCs w:val="20"/>
              </w:rPr>
              <w:t>Major: Information Technology</w:t>
            </w:r>
          </w:p>
          <w:p w14:paraId="10AC8BC1" w14:textId="77777777" w:rsidR="007F168D" w:rsidRPr="005E6AEB" w:rsidRDefault="007F168D" w:rsidP="007F168D">
            <w:pPr>
              <w:pStyle w:val="ListParagraph"/>
              <w:numPr>
                <w:ilvl w:val="0"/>
                <w:numId w:val="2"/>
              </w:numPr>
              <w:rPr>
                <w:rFonts w:asciiTheme="minorHAnsi" w:eastAsia="Arial Unicode MS" w:hAnsiTheme="minorHAnsi"/>
                <w:sz w:val="20"/>
                <w:szCs w:val="20"/>
              </w:rPr>
            </w:pPr>
            <w:r w:rsidRPr="005E6AEB">
              <w:rPr>
                <w:rFonts w:asciiTheme="minorHAnsi" w:eastAsia="Arial Unicode MS" w:hAnsiTheme="minorHAnsi"/>
                <w:sz w:val="20"/>
                <w:szCs w:val="20"/>
              </w:rPr>
              <w:t>Dean’s List</w:t>
            </w:r>
          </w:p>
          <w:p w14:paraId="58E296C6" w14:textId="74057ADC" w:rsidR="00741125" w:rsidRPr="00B76850" w:rsidRDefault="007F168D" w:rsidP="00741125">
            <w:pPr>
              <w:pStyle w:val="ListParagraph"/>
              <w:numPr>
                <w:ilvl w:val="0"/>
                <w:numId w:val="2"/>
              </w:numPr>
              <w:spacing w:after="280"/>
              <w:rPr>
                <w:rFonts w:asciiTheme="minorHAnsi" w:eastAsia="Arial Unicode MS" w:hAnsiTheme="minorHAnsi"/>
                <w:sz w:val="20"/>
                <w:szCs w:val="20"/>
              </w:rPr>
            </w:pPr>
            <w:r w:rsidRPr="005E6AEB">
              <w:rPr>
                <w:rFonts w:asciiTheme="minorHAnsi" w:eastAsia="Arial Unicode MS" w:hAnsiTheme="minorHAnsi"/>
                <w:sz w:val="20"/>
                <w:szCs w:val="20"/>
              </w:rPr>
              <w:t>Summa Cum Laude</w:t>
            </w:r>
          </w:p>
        </w:tc>
      </w:tr>
    </w:tbl>
    <w:p w14:paraId="45B89179" w14:textId="77777777" w:rsidR="00EF7CC9" w:rsidRPr="00B76850" w:rsidRDefault="00EF7CC9" w:rsidP="00E22E87">
      <w:pPr>
        <w:pStyle w:val="NoSpacing"/>
        <w:rPr>
          <w:sz w:val="2"/>
          <w:szCs w:val="2"/>
        </w:rPr>
      </w:pPr>
    </w:p>
    <w:sectPr w:rsidR="00EF7CC9" w:rsidRPr="00B76850" w:rsidSect="00EF7CC9">
      <w:footerReference w:type="first" r:id="rId7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5562D" w14:textId="77777777" w:rsidR="00CE6E93" w:rsidRDefault="00CE6E93" w:rsidP="00713050">
      <w:pPr>
        <w:spacing w:line="240" w:lineRule="auto"/>
      </w:pPr>
      <w:r>
        <w:separator/>
      </w:r>
    </w:p>
  </w:endnote>
  <w:endnote w:type="continuationSeparator" w:id="0">
    <w:p w14:paraId="0D1ED3EC" w14:textId="77777777" w:rsidR="00CE6E93" w:rsidRDefault="00CE6E9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7E861" w14:textId="77777777" w:rsidR="00217980" w:rsidRDefault="00217980" w:rsidP="007A3962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CFFB0" w14:textId="77777777" w:rsidR="00CE6E93" w:rsidRDefault="00CE6E93" w:rsidP="00713050">
      <w:pPr>
        <w:spacing w:line="240" w:lineRule="auto"/>
      </w:pPr>
      <w:r>
        <w:separator/>
      </w:r>
    </w:p>
  </w:footnote>
  <w:footnote w:type="continuationSeparator" w:id="0">
    <w:p w14:paraId="48962FA2" w14:textId="77777777" w:rsidR="00CE6E93" w:rsidRDefault="00CE6E93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87411"/>
    <w:multiLevelType w:val="hybridMultilevel"/>
    <w:tmpl w:val="24BCAFB4"/>
    <w:lvl w:ilvl="0" w:tplc="55CC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62E"/>
    <w:multiLevelType w:val="hybridMultilevel"/>
    <w:tmpl w:val="ECCE3272"/>
    <w:lvl w:ilvl="0" w:tplc="55CCDB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EB4748"/>
    <w:multiLevelType w:val="hybridMultilevel"/>
    <w:tmpl w:val="9568605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1E605AB"/>
    <w:multiLevelType w:val="hybridMultilevel"/>
    <w:tmpl w:val="672ED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D254BB"/>
    <w:multiLevelType w:val="hybridMultilevel"/>
    <w:tmpl w:val="AFA850DE"/>
    <w:lvl w:ilvl="0" w:tplc="55CC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C6CFB"/>
    <w:multiLevelType w:val="hybridMultilevel"/>
    <w:tmpl w:val="B882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8360A"/>
    <w:multiLevelType w:val="hybridMultilevel"/>
    <w:tmpl w:val="1DE8B1EE"/>
    <w:lvl w:ilvl="0" w:tplc="55CC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8D"/>
    <w:rsid w:val="000743C7"/>
    <w:rsid w:val="00091382"/>
    <w:rsid w:val="000B0619"/>
    <w:rsid w:val="000B61CA"/>
    <w:rsid w:val="000F7610"/>
    <w:rsid w:val="00114ED7"/>
    <w:rsid w:val="00140B0E"/>
    <w:rsid w:val="0019116F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1F4A"/>
    <w:rsid w:val="003C5528"/>
    <w:rsid w:val="003E1E20"/>
    <w:rsid w:val="004077FB"/>
    <w:rsid w:val="00417035"/>
    <w:rsid w:val="00424DD9"/>
    <w:rsid w:val="0046104A"/>
    <w:rsid w:val="004717C5"/>
    <w:rsid w:val="00523479"/>
    <w:rsid w:val="00543DB7"/>
    <w:rsid w:val="005729B0"/>
    <w:rsid w:val="00576A7D"/>
    <w:rsid w:val="005C7F80"/>
    <w:rsid w:val="006207A9"/>
    <w:rsid w:val="00625A38"/>
    <w:rsid w:val="00641630"/>
    <w:rsid w:val="00654DE7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A3962"/>
    <w:rsid w:val="007B0F28"/>
    <w:rsid w:val="007D2696"/>
    <w:rsid w:val="007F168D"/>
    <w:rsid w:val="00811117"/>
    <w:rsid w:val="00841146"/>
    <w:rsid w:val="00856757"/>
    <w:rsid w:val="0088504C"/>
    <w:rsid w:val="0089382B"/>
    <w:rsid w:val="008A1907"/>
    <w:rsid w:val="008C6BCA"/>
    <w:rsid w:val="008C7B50"/>
    <w:rsid w:val="00934D9F"/>
    <w:rsid w:val="009B3C40"/>
    <w:rsid w:val="00A42540"/>
    <w:rsid w:val="00A50939"/>
    <w:rsid w:val="00A73BB5"/>
    <w:rsid w:val="00A971AA"/>
    <w:rsid w:val="00AA6A40"/>
    <w:rsid w:val="00AB7B5D"/>
    <w:rsid w:val="00B11219"/>
    <w:rsid w:val="00B1405C"/>
    <w:rsid w:val="00B5664D"/>
    <w:rsid w:val="00B76850"/>
    <w:rsid w:val="00BA5B40"/>
    <w:rsid w:val="00BC364F"/>
    <w:rsid w:val="00BD0206"/>
    <w:rsid w:val="00C01019"/>
    <w:rsid w:val="00C0268E"/>
    <w:rsid w:val="00C2098A"/>
    <w:rsid w:val="00C33471"/>
    <w:rsid w:val="00C5444A"/>
    <w:rsid w:val="00C612DA"/>
    <w:rsid w:val="00C7741E"/>
    <w:rsid w:val="00C860EB"/>
    <w:rsid w:val="00C875AB"/>
    <w:rsid w:val="00CA3DF1"/>
    <w:rsid w:val="00CA4581"/>
    <w:rsid w:val="00CA4DF2"/>
    <w:rsid w:val="00CE18D5"/>
    <w:rsid w:val="00CE6E93"/>
    <w:rsid w:val="00CF3B83"/>
    <w:rsid w:val="00D04109"/>
    <w:rsid w:val="00DA78F9"/>
    <w:rsid w:val="00DD6416"/>
    <w:rsid w:val="00DE1224"/>
    <w:rsid w:val="00DF4E0A"/>
    <w:rsid w:val="00E02DCD"/>
    <w:rsid w:val="00E12C60"/>
    <w:rsid w:val="00E22E87"/>
    <w:rsid w:val="00E57630"/>
    <w:rsid w:val="00E86C2B"/>
    <w:rsid w:val="00EA35F6"/>
    <w:rsid w:val="00EF7CC9"/>
    <w:rsid w:val="00F111D2"/>
    <w:rsid w:val="00F207C0"/>
    <w:rsid w:val="00F20AE5"/>
    <w:rsid w:val="00F645C7"/>
    <w:rsid w:val="00F74363"/>
    <w:rsid w:val="00F80B4B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BC4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7F168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rry1000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5EDF56810DC942A69CD4EDB2F39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39FCC-10A3-9446-B149-71A574BAEA42}"/>
      </w:docPartPr>
      <w:docPartBody>
        <w:p w:rsidR="008D4C63" w:rsidRDefault="00497F7A">
          <w:pPr>
            <w:pStyle w:val="3E5EDF56810DC942A69CD4EDB2F39EDD"/>
          </w:pPr>
          <w:r w:rsidRPr="00333CD3">
            <w:t>Skills</w:t>
          </w:r>
        </w:p>
      </w:docPartBody>
    </w:docPart>
    <w:docPart>
      <w:docPartPr>
        <w:name w:val="70993C25B1DD084E8F69498E188C1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60BE-6B53-EA44-8F4A-A620DC00AEFB}"/>
      </w:docPartPr>
      <w:docPartBody>
        <w:p w:rsidR="008D4C63" w:rsidRDefault="00497F7A">
          <w:pPr>
            <w:pStyle w:val="70993C25B1DD084E8F69498E188C1DCE"/>
          </w:pPr>
          <w:r>
            <w:t>Your Name</w:t>
          </w:r>
        </w:p>
      </w:docPartBody>
    </w:docPart>
    <w:docPart>
      <w:docPartPr>
        <w:name w:val="0278106D88B88B45B789402216A0F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E2318-B205-8743-B538-FE8C4B4F8EF1}"/>
      </w:docPartPr>
      <w:docPartBody>
        <w:p w:rsidR="008D4C63" w:rsidRDefault="00497F7A">
          <w:pPr>
            <w:pStyle w:val="0278106D88B88B45B789402216A0F7DC"/>
          </w:pPr>
          <w:r w:rsidRPr="00333CD3">
            <w:t>Link to other online properties: Portfolio/Website/Blog</w:t>
          </w:r>
        </w:p>
      </w:docPartBody>
    </w:docPart>
    <w:docPart>
      <w:docPartPr>
        <w:name w:val="0FC9CE70F9D50542988FA62431AC4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1C705-E21F-D845-A7BB-921C2A83F1A8}"/>
      </w:docPartPr>
      <w:docPartBody>
        <w:p w:rsidR="008D4C63" w:rsidRDefault="00497F7A">
          <w:pPr>
            <w:pStyle w:val="0FC9CE70F9D50542988FA62431AC477F"/>
          </w:pPr>
          <w:r w:rsidRPr="00333CD3">
            <w:t>Experience</w:t>
          </w:r>
        </w:p>
      </w:docPartBody>
    </w:docPart>
    <w:docPart>
      <w:docPartPr>
        <w:name w:val="0EE198DA14C9DF4E9E8920AF38581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0BB22-B504-8843-92C0-30765AAF6C54}"/>
      </w:docPartPr>
      <w:docPartBody>
        <w:p w:rsidR="008D4C63" w:rsidRDefault="00497F7A">
          <w:pPr>
            <w:pStyle w:val="0EE198DA14C9DF4E9E8920AF38581E76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B0"/>
    <w:rsid w:val="002321B0"/>
    <w:rsid w:val="00497F7A"/>
    <w:rsid w:val="0082533E"/>
    <w:rsid w:val="008D4C63"/>
    <w:rsid w:val="00A67956"/>
    <w:rsid w:val="00AC0BDE"/>
    <w:rsid w:val="00B31D55"/>
    <w:rsid w:val="00F9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A2ABFC6ADE447AC6B9176CCC0AD0E">
    <w:name w:val="8B9A2ABFC6ADE447AC6B9176CCC0AD0E"/>
  </w:style>
  <w:style w:type="paragraph" w:customStyle="1" w:styleId="2AB6115A42A55D4AB339E654510651CF">
    <w:name w:val="2AB6115A42A55D4AB339E654510651CF"/>
  </w:style>
  <w:style w:type="paragraph" w:customStyle="1" w:styleId="8A651471C21CA44CA8E11397CEE553DA">
    <w:name w:val="8A651471C21CA44CA8E11397CEE553DA"/>
  </w:style>
  <w:style w:type="paragraph" w:customStyle="1" w:styleId="3E5EDF56810DC942A69CD4EDB2F39EDD">
    <w:name w:val="3E5EDF56810DC942A69CD4EDB2F39EDD"/>
  </w:style>
  <w:style w:type="paragraph" w:customStyle="1" w:styleId="4D3DFEA7230A2741BAE8F77E99697865">
    <w:name w:val="4D3DFEA7230A2741BAE8F77E99697865"/>
  </w:style>
  <w:style w:type="paragraph" w:customStyle="1" w:styleId="70993C25B1DD084E8F69498E188C1DCE">
    <w:name w:val="70993C25B1DD084E8F69498E188C1DCE"/>
  </w:style>
  <w:style w:type="paragraph" w:customStyle="1" w:styleId="07D7CEE1535B3D4C9B0658B4CD945405">
    <w:name w:val="07D7CEE1535B3D4C9B0658B4CD945405"/>
  </w:style>
  <w:style w:type="paragraph" w:customStyle="1" w:styleId="0278106D88B88B45B789402216A0F7DC">
    <w:name w:val="0278106D88B88B45B789402216A0F7DC"/>
  </w:style>
  <w:style w:type="paragraph" w:customStyle="1" w:styleId="0FC9CE70F9D50542988FA62431AC477F">
    <w:name w:val="0FC9CE70F9D50542988FA62431AC477F"/>
  </w:style>
  <w:style w:type="paragraph" w:customStyle="1" w:styleId="3B05A37C816F874F8A7663151814D4F9">
    <w:name w:val="3B05A37C816F874F8A7663151814D4F9"/>
  </w:style>
  <w:style w:type="paragraph" w:customStyle="1" w:styleId="94F3415C38F33C439CBB41E580F147ED">
    <w:name w:val="94F3415C38F33C439CBB41E580F147ED"/>
  </w:style>
  <w:style w:type="paragraph" w:customStyle="1" w:styleId="BF5DD79AA3604F4094D2732208B5301C">
    <w:name w:val="BF5DD79AA3604F4094D2732208B5301C"/>
  </w:style>
  <w:style w:type="paragraph" w:customStyle="1" w:styleId="C075865615A2E4488F7194CE373665B8">
    <w:name w:val="C075865615A2E4488F7194CE373665B8"/>
  </w:style>
  <w:style w:type="paragraph" w:customStyle="1" w:styleId="DDA8228B6778794384AB9B203AA3FFBC">
    <w:name w:val="DDA8228B6778794384AB9B203AA3FFBC"/>
  </w:style>
  <w:style w:type="paragraph" w:customStyle="1" w:styleId="99627849B3BF6D48B2FF7E87DCCEFC39">
    <w:name w:val="99627849B3BF6D48B2FF7E87DCCEFC39"/>
  </w:style>
  <w:style w:type="paragraph" w:customStyle="1" w:styleId="8021FABA85BCBD4E961D496FBC27042A">
    <w:name w:val="8021FABA85BCBD4E961D496FBC27042A"/>
  </w:style>
  <w:style w:type="paragraph" w:customStyle="1" w:styleId="889588392176854BA68599ED98E59AC7">
    <w:name w:val="889588392176854BA68599ED98E59AC7"/>
  </w:style>
  <w:style w:type="paragraph" w:customStyle="1" w:styleId="0EE198DA14C9DF4E9E8920AF38581E76">
    <w:name w:val="0EE198DA14C9DF4E9E8920AF38581E76"/>
  </w:style>
  <w:style w:type="paragraph" w:customStyle="1" w:styleId="8D2905D1DE61F84FAB049089D35E8D8E">
    <w:name w:val="8D2905D1DE61F84FAB049089D35E8D8E"/>
  </w:style>
  <w:style w:type="paragraph" w:customStyle="1" w:styleId="8F0AF4EAC1B9204DB2BD5394BFFB7C0A">
    <w:name w:val="8F0AF4EAC1B9204DB2BD5394BFFB7C0A"/>
  </w:style>
  <w:style w:type="paragraph" w:customStyle="1" w:styleId="45C691D0D045BA4EA2468D0B518871DC">
    <w:name w:val="45C691D0D045BA4EA2468D0B518871DC"/>
  </w:style>
  <w:style w:type="paragraph" w:customStyle="1" w:styleId="A23B825CE1907C4AAA82C365CC08F33F">
    <w:name w:val="A23B825CE1907C4AAA82C365CC08F33F"/>
  </w:style>
  <w:style w:type="paragraph" w:customStyle="1" w:styleId="51D334A5A3682B478DE3115B16AA9B8A">
    <w:name w:val="51D334A5A3682B478DE3115B16AA9B8A"/>
  </w:style>
  <w:style w:type="paragraph" w:customStyle="1" w:styleId="ABC584FC09BB2844918F3CB07D764F64">
    <w:name w:val="ABC584FC09BB2844918F3CB07D764F64"/>
  </w:style>
  <w:style w:type="paragraph" w:customStyle="1" w:styleId="161C85B06324D24E9C7F829B3F0C0BE8">
    <w:name w:val="161C85B06324D24E9C7F829B3F0C0BE8"/>
  </w:style>
  <w:style w:type="paragraph" w:customStyle="1" w:styleId="4FEC8982BA1C6545ACB537754A2391EA">
    <w:name w:val="4FEC8982BA1C6545ACB537754A2391EA"/>
  </w:style>
  <w:style w:type="paragraph" w:customStyle="1" w:styleId="C891717712914649AB756460834FAFBA">
    <w:name w:val="C891717712914649AB756460834FAFBA"/>
  </w:style>
  <w:style w:type="paragraph" w:customStyle="1" w:styleId="677FB8C084422B42818E57058433B27D">
    <w:name w:val="677FB8C084422B42818E57058433B27D"/>
  </w:style>
  <w:style w:type="paragraph" w:customStyle="1" w:styleId="46842A9F3E7D49428566B6B62C7C9B9C">
    <w:name w:val="46842A9F3E7D49428566B6B62C7C9B9C"/>
  </w:style>
  <w:style w:type="paragraph" w:customStyle="1" w:styleId="BF33340440CFBE47B6780E3DC99A1F7C">
    <w:name w:val="BF33340440CFBE47B6780E3DC99A1F7C"/>
  </w:style>
  <w:style w:type="paragraph" w:customStyle="1" w:styleId="562376274DC88C45939119CBA79BC041">
    <w:name w:val="562376274DC88C45939119CBA79BC041"/>
  </w:style>
  <w:style w:type="paragraph" w:customStyle="1" w:styleId="F21A480D23494840A03A03E3B9671A31">
    <w:name w:val="F21A480D23494840A03A03E3B9671A31"/>
  </w:style>
  <w:style w:type="paragraph" w:customStyle="1" w:styleId="C400061C11BD3B4099E55127A0ABA4C0">
    <w:name w:val="C400061C11BD3B4099E55127A0ABA4C0"/>
  </w:style>
  <w:style w:type="paragraph" w:customStyle="1" w:styleId="D6D3362A8F004046BC6E0733DC46B846">
    <w:name w:val="D6D3362A8F004046BC6E0733DC46B846"/>
  </w:style>
  <w:style w:type="paragraph" w:customStyle="1" w:styleId="4862C8B71AAFCA469E92E4678E761532">
    <w:name w:val="4862C8B71AAFCA469E92E4678E761532"/>
  </w:style>
  <w:style w:type="paragraph" w:customStyle="1" w:styleId="10DE93BE515BB34B8C429129E13F3DED">
    <w:name w:val="10DE93BE515BB34B8C429129E13F3DED"/>
  </w:style>
  <w:style w:type="paragraph" w:customStyle="1" w:styleId="6E7651993678234999A268C401BC2632">
    <w:name w:val="6E7651993678234999A268C401BC2632"/>
  </w:style>
  <w:style w:type="paragraph" w:customStyle="1" w:styleId="F6951FE830DCE64FA9F2235373265FCF">
    <w:name w:val="F6951FE830DCE64FA9F2235373265FCF"/>
  </w:style>
  <w:style w:type="paragraph" w:customStyle="1" w:styleId="0774F52E73C01341911EFA184C3D4A66">
    <w:name w:val="0774F52E73C01341911EFA184C3D4A66"/>
  </w:style>
  <w:style w:type="paragraph" w:customStyle="1" w:styleId="F982EC72A4C0BA4D8F96895D10997913">
    <w:name w:val="F982EC72A4C0BA4D8F96895D10997913"/>
  </w:style>
  <w:style w:type="paragraph" w:customStyle="1" w:styleId="46EE52C5517EF14B903043A36910B571">
    <w:name w:val="46EE52C5517EF14B903043A36910B571"/>
    <w:rsid w:val="002321B0"/>
  </w:style>
  <w:style w:type="paragraph" w:customStyle="1" w:styleId="0E55211980E5AB448C3450643CF7BF2C">
    <w:name w:val="0E55211980E5AB448C3450643CF7BF2C"/>
    <w:rsid w:val="002321B0"/>
  </w:style>
  <w:style w:type="paragraph" w:customStyle="1" w:styleId="0BF29B611999F943BF0A55D102654C4F">
    <w:name w:val="0BF29B611999F943BF0A55D102654C4F"/>
    <w:rsid w:val="002321B0"/>
  </w:style>
  <w:style w:type="paragraph" w:customStyle="1" w:styleId="B3448936B6715C439859C522D7AAEEAF">
    <w:name w:val="B3448936B6715C439859C522D7AAEEAF"/>
    <w:rsid w:val="002321B0"/>
  </w:style>
  <w:style w:type="paragraph" w:customStyle="1" w:styleId="E27761A32FC3924A8B65047EDD7D52FF">
    <w:name w:val="E27761A32FC3924A8B65047EDD7D52FF"/>
    <w:rsid w:val="002321B0"/>
  </w:style>
  <w:style w:type="paragraph" w:customStyle="1" w:styleId="3DDC35EEBAACB948AAD982F11E7772DE">
    <w:name w:val="3DDC35EEBAACB948AAD982F11E7772DE"/>
    <w:rsid w:val="002321B0"/>
  </w:style>
  <w:style w:type="paragraph" w:customStyle="1" w:styleId="B782CD3E54E56C4C9FEAF9C0E0A68BBC">
    <w:name w:val="B782CD3E54E56C4C9FEAF9C0E0A68BBC"/>
    <w:rsid w:val="002321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63</TotalTime>
  <Pages>1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Lightner, Larry</dc:creator>
  <cp:keywords/>
  <dc:description>216-798-7707|Larrylight2003@msn.com|16875 Shurmer STRONGSVILLE, OHIO 44136</dc:description>
  <cp:lastModifiedBy>Lightner, Larry</cp:lastModifiedBy>
  <cp:revision>14</cp:revision>
  <dcterms:created xsi:type="dcterms:W3CDTF">2017-06-14T04:21:00Z</dcterms:created>
  <dcterms:modified xsi:type="dcterms:W3CDTF">2018-04-10T01:40:00Z</dcterms:modified>
</cp:coreProperties>
</file>